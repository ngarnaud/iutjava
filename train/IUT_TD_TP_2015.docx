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2C000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modele</w:t>
                                    </w:r>
                                  </w:p>
                                </w:sdtContent>
                              </w:sdt>
                              <w:p w:rsidR="009E7824" w:rsidRPr="00703848" w:rsidRDefault="009F26A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2C000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modele</w:t>
                              </w:r>
                            </w:p>
                          </w:sdtContent>
                        </w:sdt>
                        <w:p w:rsidR="009E7824" w:rsidRPr="00703848" w:rsidRDefault="009F26AD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9F26AD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9F26AD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F26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1" w:name="_Toc430965353"/>
      <w:r>
        <w:t>Evaluation</w:t>
      </w:r>
      <w:bookmarkEnd w:id="1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2" w:name="_Toc430965354"/>
      <w:r w:rsidRPr="003121AA"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2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3" w:name="_Toc430965355"/>
      <w:r>
        <w:t>Avant de commencer …</w:t>
      </w:r>
      <w:bookmarkEnd w:id="3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4" w:name="_Toc430965356"/>
      <w:r>
        <w:t>A propos des TD/TP</w:t>
      </w:r>
      <w:bookmarkEnd w:id="4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5" w:name="_Toc430965357"/>
      <w:r w:rsidRPr="00F223C8">
        <w:rPr>
          <w:noProof/>
        </w:rPr>
        <w:t xml:space="preserve">TD/TP 1 – </w:t>
      </w:r>
      <w:r w:rsidR="00F223C8" w:rsidRPr="00F223C8">
        <w:rPr>
          <w:noProof/>
        </w:rPr>
        <w:t>Rappels</w:t>
      </w:r>
      <w:bookmarkEnd w:id="5"/>
    </w:p>
    <w:p w:rsidR="00260206" w:rsidRDefault="00260206" w:rsidP="00260206"/>
    <w:p w:rsidR="00260206" w:rsidRDefault="00295FB2" w:rsidP="00D22DC9">
      <w:pPr>
        <w:pStyle w:val="Titre2"/>
      </w:pPr>
      <w:bookmarkStart w:id="6" w:name="_Toc430965358"/>
      <w:r>
        <w:t>Exercices</w:t>
      </w:r>
      <w:bookmarkEnd w:id="6"/>
    </w:p>
    <w:p w:rsidR="00DB2F71" w:rsidRPr="00295FB2" w:rsidRDefault="00DB2F71" w:rsidP="00295FB2"/>
    <w:p w:rsidR="00277D95" w:rsidRDefault="00410DF4" w:rsidP="00295FB2">
      <w:pPr>
        <w:pStyle w:val="Titre3"/>
      </w:pPr>
      <w:bookmarkStart w:id="7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7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8" w:name="_Toc430965360"/>
      <w:r>
        <w:t>Exercice 2 : </w:t>
      </w:r>
      <w:r w:rsidR="00DB2F71">
        <w:t>Collection</w:t>
      </w:r>
      <w:r w:rsidR="0002265F">
        <w:t>s</w:t>
      </w:r>
      <w:bookmarkEnd w:id="8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9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9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0" w:name="_Toc430965362"/>
      <w:r>
        <w:t>Aide</w:t>
      </w:r>
      <w:bookmarkEnd w:id="10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:rsidR="001D0CCB" w:rsidRDefault="001D0CCB" w:rsidP="001D0CCB"/>
    <w:p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C0003" w:rsidRPr="002C000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C0003" w:rsidRPr="002C000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embedSystemFonts/>
  <w:attachedTemplate r:id="rId1"/>
  <w:revisionView w:inkAnnotation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0003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9F26AD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4FA9E-EEA7-4C3F-9C6B-627A9169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19</Pages>
  <Words>2957</Words>
  <Characters>16264</Characters>
  <Application>Microsoft Office Word</Application>
  <DocSecurity>4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2015-11-09T08:46:00Z</dcterms:created>
  <dcterms:modified xsi:type="dcterms:W3CDTF">2015-11-09T08:46:00Z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